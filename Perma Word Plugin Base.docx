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146100" w14:textId="77777777" w:rsidR="007F74DC" w:rsidRDefault="007F74DC" w:rsidP="007F74DC">
      <w:pPr>
        <w:pStyle w:val="Heading1"/>
      </w:pPr>
      <w:r>
        <w:t>Perma Word Plugin</w:t>
      </w:r>
    </w:p>
    <w:p w14:paraId="24DA0499" w14:textId="400D6CBA" w:rsidR="007F74DC" w:rsidRDefault="002648A4" w:rsidP="007F74DC">
      <w:pPr>
        <w:pStyle w:val="Heading2"/>
      </w:pPr>
      <w:r>
        <w:t xml:space="preserve">Automatic </w:t>
      </w:r>
      <w:r w:rsidR="007F74DC">
        <w:t>Installation</w:t>
      </w:r>
    </w:p>
    <w:p w14:paraId="215C7E4F" w14:textId="77777777" w:rsidR="007F74DC" w:rsidRDefault="007F74DC" w:rsidP="007F74DC"/>
    <w:tbl>
      <w:tblPr>
        <w:tblStyle w:val="TableGrid"/>
        <w:tblW w:w="0" w:type="auto"/>
        <w:tblInd w:w="1638" w:type="dxa"/>
        <w:tblLook w:val="04A0" w:firstRow="1" w:lastRow="0" w:firstColumn="1" w:lastColumn="0" w:noHBand="0" w:noVBand="1"/>
      </w:tblPr>
      <w:tblGrid>
        <w:gridCol w:w="5346"/>
      </w:tblGrid>
      <w:tr w:rsidR="007F74DC" w14:paraId="15F32AF1" w14:textId="77777777" w:rsidTr="002E0924">
        <w:tc>
          <w:tcPr>
            <w:tcW w:w="4968" w:type="dxa"/>
          </w:tcPr>
          <w:p w14:paraId="74665C63" w14:textId="77777777" w:rsidR="007F74DC" w:rsidRPr="005409AA" w:rsidRDefault="007F74DC" w:rsidP="002E0924">
            <w:pPr>
              <w:rPr>
                <w:b/>
              </w:rPr>
            </w:pPr>
            <w:r w:rsidRPr="005409AA">
              <w:rPr>
                <w:b/>
              </w:rPr>
              <w:fldChar w:fldCharType="begin"/>
            </w:r>
            <w:r w:rsidRPr="005409AA">
              <w:rPr>
                <w:b/>
              </w:rPr>
              <w:instrText xml:space="preserve"> MACROBUTTON "InstallPlugin" To install the Perma plugin, double-click here. </w:instrText>
            </w:r>
            <w:r w:rsidRPr="005409AA">
              <w:rPr>
                <w:b/>
              </w:rPr>
              <w:fldChar w:fldCharType="end"/>
            </w:r>
          </w:p>
        </w:tc>
      </w:tr>
    </w:tbl>
    <w:p w14:paraId="2CC32576" w14:textId="77777777" w:rsidR="007F74DC" w:rsidRDefault="007F74DC" w:rsidP="007F74DC"/>
    <w:p w14:paraId="4CED6979" w14:textId="28216F8C" w:rsidR="007F74DC" w:rsidRDefault="007F74DC" w:rsidP="007F74DC">
      <w:r>
        <w:t>This will only work if you chose “Enable Macros” when you opened this document.</w:t>
      </w:r>
    </w:p>
    <w:p w14:paraId="3CBCC202" w14:textId="7CE93D89" w:rsidR="002648A4" w:rsidRDefault="002648A4" w:rsidP="002648A4">
      <w:pPr>
        <w:pStyle w:val="Heading2"/>
      </w:pPr>
      <w:r>
        <w:t>Manual Installation</w:t>
      </w:r>
    </w:p>
    <w:p w14:paraId="18360A07" w14:textId="77777777" w:rsidR="00955C37" w:rsidRPr="00955C37" w:rsidRDefault="00955C37" w:rsidP="00955C37"/>
    <w:p w14:paraId="4AF4249E" w14:textId="3A26BF42" w:rsidR="007F74DC" w:rsidRDefault="007F74DC" w:rsidP="007F74DC">
      <w:r>
        <w:t>To install this plugin manually, copy it to your Microsoft Word “Startup” folder and restart Word.</w:t>
      </w:r>
      <w:r w:rsidR="009277F8">
        <w:t xml:space="preserve"> </w:t>
      </w:r>
    </w:p>
    <w:p w14:paraId="132D9D30" w14:textId="77777777" w:rsidR="007F74DC" w:rsidRDefault="007F74DC" w:rsidP="007F74DC"/>
    <w:p w14:paraId="57F40178" w14:textId="31BB2DBE" w:rsidR="007F74DC" w:rsidRDefault="004E6CDD" w:rsidP="007F74DC">
      <w:r>
        <w:t xml:space="preserve">Possible locations </w:t>
      </w:r>
      <w:r w:rsidR="007F74DC">
        <w:t xml:space="preserve">of the “Startup” folder on a Mac: </w:t>
      </w:r>
    </w:p>
    <w:p w14:paraId="46E939ED" w14:textId="77777777" w:rsidR="007F74DC" w:rsidRDefault="007F74DC" w:rsidP="007F74DC"/>
    <w:p w14:paraId="1AEB6976" w14:textId="47A414DC" w:rsidR="004E6CDD" w:rsidRDefault="007F74DC" w:rsidP="00981CE4">
      <w:pPr>
        <w:ind w:left="720"/>
      </w:pPr>
      <w:r w:rsidRPr="00817D39">
        <w:t>Applications &gt; Microsoft Office 2011 &gt; Office &gt; Startup &gt; Word</w:t>
      </w:r>
      <w:bookmarkStart w:id="0" w:name="_GoBack"/>
      <w:bookmarkEnd w:id="0"/>
    </w:p>
    <w:p w14:paraId="0C7B7619" w14:textId="77777777" w:rsidR="007F74DC" w:rsidRDefault="007F74DC" w:rsidP="007F74DC"/>
    <w:p w14:paraId="776E441E" w14:textId="331132EE" w:rsidR="007F74DC" w:rsidRDefault="007F74DC" w:rsidP="007F74DC">
      <w:r>
        <w:t>Possible locations of the “</w:t>
      </w:r>
      <w:r w:rsidR="00783F2B">
        <w:t>Startup</w:t>
      </w:r>
      <w:r>
        <w:t>” folder on Windows:</w:t>
      </w:r>
    </w:p>
    <w:p w14:paraId="2F911D56" w14:textId="77777777" w:rsidR="00955C37" w:rsidRDefault="007F74DC" w:rsidP="00955C37">
      <w:pPr>
        <w:ind w:left="720"/>
      </w:pPr>
      <w:r>
        <w:tab/>
      </w:r>
    </w:p>
    <w:p w14:paraId="5C382516" w14:textId="6032CEF1" w:rsidR="007F74DC" w:rsidRDefault="00955C37" w:rsidP="00955C37">
      <w:pPr>
        <w:ind w:left="720"/>
      </w:pPr>
      <w:r>
        <w:t>C:\Users\</w:t>
      </w:r>
      <w:r w:rsidRPr="00817D39">
        <w:rPr>
          <w:i/>
        </w:rPr>
        <w:t>user name</w:t>
      </w:r>
      <w:r>
        <w:t>\</w:t>
      </w:r>
      <w:proofErr w:type="spellStart"/>
      <w:r>
        <w:t>AppData</w:t>
      </w:r>
      <w:proofErr w:type="spellEnd"/>
      <w:r>
        <w:t>\Roaming\Microsoft\Word\Startup</w:t>
      </w:r>
    </w:p>
    <w:p w14:paraId="70F3B64C" w14:textId="77777777" w:rsidR="007F74DC" w:rsidRDefault="007F74DC" w:rsidP="007F74DC">
      <w:pPr>
        <w:ind w:left="720"/>
      </w:pPr>
      <w:r>
        <w:t>C:\Windows\Profiles\</w:t>
      </w:r>
      <w:r w:rsidRPr="00817D39">
        <w:rPr>
          <w:i/>
        </w:rPr>
        <w:t>user name</w:t>
      </w:r>
      <w:r>
        <w:t>\Application Data\Microsoft\Word\Startup</w:t>
      </w:r>
    </w:p>
    <w:p w14:paraId="78E1F556" w14:textId="3EA069AA" w:rsidR="007F74DC" w:rsidRDefault="007F74DC" w:rsidP="00955C37">
      <w:pPr>
        <w:ind w:left="720"/>
      </w:pPr>
      <w:r>
        <w:t>C:\Users\</w:t>
      </w:r>
      <w:r w:rsidRPr="00817D39">
        <w:rPr>
          <w:i/>
        </w:rPr>
        <w:t>user name</w:t>
      </w:r>
      <w:r>
        <w:t>\Application Data\Microsoft\Word\Startup</w:t>
      </w:r>
    </w:p>
    <w:p w14:paraId="0F8DEAAB" w14:textId="77777777" w:rsidR="007F74DC" w:rsidRDefault="007F74DC" w:rsidP="007F74DC"/>
    <w:p w14:paraId="52705080" w14:textId="416D1AA6" w:rsidR="007F74DC" w:rsidRDefault="007F74DC" w:rsidP="007F74DC">
      <w:r>
        <w:t xml:space="preserve">You can </w:t>
      </w:r>
      <w:r w:rsidR="00955C37">
        <w:t>also find the “Startup” folder, or set a new one,</w:t>
      </w:r>
      <w:r>
        <w:t xml:space="preserve"> by going to Options &gt; Advanced &gt; File Locations.</w:t>
      </w:r>
    </w:p>
    <w:p w14:paraId="39CD290C" w14:textId="77777777" w:rsidR="007F74DC" w:rsidRDefault="007F74DC" w:rsidP="007F74DC">
      <w:pPr>
        <w:pStyle w:val="Heading2"/>
      </w:pPr>
      <w:r>
        <w:t>Usage</w:t>
      </w:r>
    </w:p>
    <w:p w14:paraId="0EAC9671" w14:textId="77777777" w:rsidR="007F74DC" w:rsidRDefault="007F74DC" w:rsidP="007F74DC"/>
    <w:p w14:paraId="0E1421CE" w14:textId="77777777" w:rsidR="007F74DC" w:rsidRDefault="007F74DC" w:rsidP="007F74DC">
      <w:r>
        <w:t>Once the plugin is installed, you should see a new “Insert Perma Link ...” option when you right-click on a link in a Word document. Select that option to insert a new Perma link.</w:t>
      </w:r>
    </w:p>
    <w:p w14:paraId="35618A84" w14:textId="77777777" w:rsidR="007F74DC" w:rsidRDefault="007F74DC" w:rsidP="007F74DC"/>
    <w:p w14:paraId="3151A9AF" w14:textId="603050C7" w:rsidR="007F74DC" w:rsidRDefault="007F74DC" w:rsidP="007F74DC">
      <w:r>
        <w:t>You can also select a link in plain text (not highlighted in blue). Select the entire text of the link and choose “Insert Perma Link ...”</w:t>
      </w:r>
    </w:p>
    <w:p w14:paraId="24E77B43" w14:textId="77777777" w:rsidR="007F74DC" w:rsidRDefault="007F74DC" w:rsidP="007F74DC">
      <w:pPr>
        <w:pStyle w:val="Heading2"/>
      </w:pPr>
      <w:r>
        <w:t>Removal</w:t>
      </w:r>
    </w:p>
    <w:p w14:paraId="5F708744" w14:textId="77777777" w:rsidR="007F74DC" w:rsidRDefault="007F74DC" w:rsidP="007F74DC"/>
    <w:p w14:paraId="7B0211F1" w14:textId="77777777" w:rsidR="007F74DC" w:rsidRDefault="007F74DC" w:rsidP="007F74DC">
      <w:r>
        <w:t>To remove the plugin, once it is installed, right-click, choose “Perma Settings ...”, and click “Uninstall Perma Word Plugin.”</w:t>
      </w:r>
    </w:p>
    <w:p w14:paraId="19774D61" w14:textId="77777777" w:rsidR="007F74DC" w:rsidRDefault="007F74DC" w:rsidP="007F74DC"/>
    <w:p w14:paraId="10E03B69" w14:textId="77777777" w:rsidR="007F74DC" w:rsidRDefault="007F74DC" w:rsidP="007F74DC">
      <w:r>
        <w:t>You can also simply remove the plugin from your “Startup” folder, but in some versions of Word (such as Word for Mac 2011) this will not remove the “Perma” options from your right-click menu.</w:t>
      </w:r>
    </w:p>
    <w:p w14:paraId="0553F554" w14:textId="77777777" w:rsidR="00CF5448" w:rsidRDefault="00CF5448"/>
    <w:sectPr w:rsidR="00CF5448" w:rsidSect="00CF544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isplayBackgroundShape/>
  <w:embedSystemFonts/>
  <w:activeWritingStyle w:appName="MSWord" w:lang="en-US" w:vendorID="64" w:dllVersion="131078" w:nlCheck="1" w:checkStyle="0"/>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4DC"/>
    <w:rsid w:val="001355BE"/>
    <w:rsid w:val="001643CF"/>
    <w:rsid w:val="00187C7C"/>
    <w:rsid w:val="00242DF7"/>
    <w:rsid w:val="002648A4"/>
    <w:rsid w:val="0027241B"/>
    <w:rsid w:val="003014C3"/>
    <w:rsid w:val="003D2EF8"/>
    <w:rsid w:val="004B13AE"/>
    <w:rsid w:val="004C7471"/>
    <w:rsid w:val="004E6CDD"/>
    <w:rsid w:val="00542874"/>
    <w:rsid w:val="00684E35"/>
    <w:rsid w:val="00726D5A"/>
    <w:rsid w:val="00731294"/>
    <w:rsid w:val="00783F2B"/>
    <w:rsid w:val="007B258E"/>
    <w:rsid w:val="007D733B"/>
    <w:rsid w:val="007F74DC"/>
    <w:rsid w:val="00804E7A"/>
    <w:rsid w:val="00862D3F"/>
    <w:rsid w:val="00920F0E"/>
    <w:rsid w:val="009277F8"/>
    <w:rsid w:val="009342AE"/>
    <w:rsid w:val="00955C37"/>
    <w:rsid w:val="00981CE4"/>
    <w:rsid w:val="009D0601"/>
    <w:rsid w:val="00A145F2"/>
    <w:rsid w:val="00A37A0C"/>
    <w:rsid w:val="00B218E2"/>
    <w:rsid w:val="00C0748C"/>
    <w:rsid w:val="00C57F56"/>
    <w:rsid w:val="00C90E8C"/>
    <w:rsid w:val="00CF5448"/>
    <w:rsid w:val="00D42A9B"/>
    <w:rsid w:val="00D57A52"/>
    <w:rsid w:val="00D962F4"/>
    <w:rsid w:val="00E546D3"/>
    <w:rsid w:val="00E57BA5"/>
    <w:rsid w:val="00E94CE9"/>
    <w:rsid w:val="00EE7506"/>
    <w:rsid w:val="00FB47A9"/>
    <w:rsid w:val="00FD61B4"/>
    <w:rsid w:val="00FE01A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902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8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8A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277F8"/>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4DC"/>
  </w:style>
  <w:style w:type="paragraph" w:styleId="Heading1">
    <w:name w:val="heading 1"/>
    <w:basedOn w:val="Normal"/>
    <w:next w:val="Normal"/>
    <w:link w:val="Heading1Char"/>
    <w:uiPriority w:val="9"/>
    <w:qFormat/>
    <w:rsid w:val="007F74D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F74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48A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4D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7F74D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F74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2648A4"/>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9277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Perma Word Plugin2.dotm</Template>
  <TotalTime>0</TotalTime>
  <Pages>1</Pages>
  <Words>216</Words>
  <Characters>1237</Characters>
  <Application>Microsoft Macintosh Word</Application>
  <DocSecurity>0</DocSecurity>
  <Lines>10</Lines>
  <Paragraphs>2</Paragraphs>
  <ScaleCrop>false</ScaleCrop>
  <Company/>
  <LinksUpToDate>false</LinksUpToDate>
  <CharactersWithSpaces>1451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Cushman</dc:creator>
  <cp:keywords/>
  <dc:description/>
  <cp:lastModifiedBy>Jack Cushman</cp:lastModifiedBy>
  <cp:revision>2</cp:revision>
  <dcterms:created xsi:type="dcterms:W3CDTF">2015-10-01T21:44:00Z</dcterms:created>
  <dcterms:modified xsi:type="dcterms:W3CDTF">2015-10-01T21:44:00Z</dcterms:modified>
</cp:coreProperties>
</file>